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C0D" w:rsidRDefault="00DD7CE6" w:rsidP="00144821">
      <w:pPr>
        <w:jc w:val="center"/>
      </w:pPr>
      <w:r w:rsidRPr="00D32052">
        <w:t>МИНИСТЕРСТВО ОБРАЗОВАНИЯ И НАУКИ РОССИЙСКОЙ ФЕДЕРАЦИИ</w:t>
      </w:r>
    </w:p>
    <w:p w:rsidR="00026FFC" w:rsidRDefault="00026FFC" w:rsidP="00144821">
      <w:pPr>
        <w:jc w:val="center"/>
      </w:pPr>
    </w:p>
    <w:p w:rsidR="00410C0D" w:rsidRDefault="001C0955" w:rsidP="00144821">
      <w:pPr>
        <w:jc w:val="center"/>
      </w:pPr>
      <w:r w:rsidRPr="001C0955">
        <w:t>Федеральное государственное бюджетное образовательное учреждение высшего образования</w:t>
      </w:r>
    </w:p>
    <w:p w:rsidR="00026FFC" w:rsidRDefault="00026FFC" w:rsidP="00144821">
      <w:pPr>
        <w:jc w:val="center"/>
      </w:pPr>
    </w:p>
    <w:p w:rsidR="00410C0D" w:rsidRDefault="00410C0D" w:rsidP="00410C0D">
      <w:pPr>
        <w:jc w:val="center"/>
      </w:pPr>
      <w:r>
        <w:t>«Белгородский государственный технологический университет</w:t>
      </w:r>
      <w:r w:rsidRPr="00410C0D">
        <w:t xml:space="preserve"> </w:t>
      </w:r>
      <w:r>
        <w:t>им. В.</w:t>
      </w:r>
      <w:r>
        <w:rPr>
          <w:lang w:val="en-US"/>
        </w:rPr>
        <w:t> </w:t>
      </w:r>
      <w:r>
        <w:t>Г. Шухова»</w:t>
      </w:r>
    </w:p>
    <w:p w:rsidR="00026FFC" w:rsidRDefault="00026FFC" w:rsidP="00410C0D">
      <w:pPr>
        <w:jc w:val="center"/>
      </w:pPr>
    </w:p>
    <w:p w:rsidR="00410C0D" w:rsidRDefault="00410C0D" w:rsidP="00410C0D">
      <w:pPr>
        <w:jc w:val="center"/>
      </w:pPr>
      <w:r>
        <w:t xml:space="preserve">Институт </w:t>
      </w:r>
      <w:r w:rsidR="00FA73A2" w:rsidRPr="00FA73A2">
        <w:t>энергетики, информационных технологий и управляющих систем</w:t>
      </w:r>
    </w:p>
    <w:p w:rsidR="00026FFC" w:rsidRDefault="00026FFC" w:rsidP="00410C0D">
      <w:pPr>
        <w:jc w:val="center"/>
      </w:pPr>
    </w:p>
    <w:p w:rsidR="00144821" w:rsidRPr="00410C0D" w:rsidRDefault="00410C0D" w:rsidP="00410C0D">
      <w:pPr>
        <w:jc w:val="center"/>
      </w:pPr>
      <w:r>
        <w:t>Кафедра</w:t>
      </w:r>
      <w:r w:rsidRPr="00410C0D">
        <w:t xml:space="preserve"> </w:t>
      </w:r>
      <w:r>
        <w:t>программного обеспечения</w:t>
      </w:r>
      <w:r w:rsidRPr="00410C0D">
        <w:t xml:space="preserve"> вычислительной техники и автоматизированных систем</w:t>
      </w:r>
    </w:p>
    <w:p w:rsidR="00144821" w:rsidRDefault="00144821" w:rsidP="00026FFC"/>
    <w:p w:rsidR="00C25576" w:rsidRDefault="00C25576" w:rsidP="00C25576"/>
    <w:p w:rsidR="00C25576" w:rsidRDefault="00C25576" w:rsidP="00C25576"/>
    <w:p w:rsidR="008B2306" w:rsidRDefault="0090331C" w:rsidP="008B2306">
      <w:pPr>
        <w:pStyle w:val="a3"/>
      </w:pPr>
      <w:r>
        <w:t>Курсовой проект</w:t>
      </w:r>
    </w:p>
    <w:p w:rsidR="00026FFC" w:rsidRDefault="008B2306" w:rsidP="005E4561">
      <w:pPr>
        <w:pStyle w:val="a5"/>
      </w:pPr>
      <w:r w:rsidRPr="00026FFC">
        <w:rPr>
          <w:b/>
        </w:rPr>
        <w:t>по дисциплине</w:t>
      </w:r>
      <w:r>
        <w:t xml:space="preserve"> «Упр</w:t>
      </w:r>
      <w:r w:rsidR="00026FFC">
        <w:t>авление программными проектами»</w:t>
      </w:r>
    </w:p>
    <w:p w:rsidR="00026FFC" w:rsidRDefault="00C25576" w:rsidP="005E4561">
      <w:pPr>
        <w:pStyle w:val="a5"/>
      </w:pPr>
      <w:r w:rsidRPr="00026FFC">
        <w:rPr>
          <w:b/>
        </w:rPr>
        <w:t>н</w:t>
      </w:r>
      <w:r w:rsidR="008B2306" w:rsidRPr="00026FFC">
        <w:rPr>
          <w:b/>
        </w:rPr>
        <w:t>а </w:t>
      </w:r>
      <w:r w:rsidRPr="00026FFC">
        <w:rPr>
          <w:b/>
        </w:rPr>
        <w:t>тему</w:t>
      </w:r>
      <w:r w:rsidR="00026FFC">
        <w:rPr>
          <w:b/>
        </w:rPr>
        <w:t>:</w:t>
      </w:r>
    </w:p>
    <w:p w:rsidR="00556A25" w:rsidRPr="000B6B81" w:rsidRDefault="00C25576" w:rsidP="00026FFC">
      <w:pPr>
        <w:pStyle w:val="a5"/>
        <w:spacing w:before="240"/>
      </w:pPr>
      <w:r>
        <w:t>«</w:t>
      </w:r>
      <w:r w:rsidR="0086403A" w:rsidRPr="0086403A">
        <w:t>Управление содержанием проекта</w:t>
      </w:r>
      <w:r>
        <w:t>»</w:t>
      </w:r>
    </w:p>
    <w:p w:rsidR="0090331C" w:rsidRDefault="0090331C" w:rsidP="00144821"/>
    <w:p w:rsidR="0090331C" w:rsidRDefault="0090331C" w:rsidP="00144821"/>
    <w:p w:rsidR="00026FFC" w:rsidRDefault="00026FFC" w:rsidP="00144821"/>
    <w:p w:rsidR="00026FFC" w:rsidRDefault="00026FFC" w:rsidP="00144821"/>
    <w:p w:rsidR="00026FFC" w:rsidRDefault="00026FFC" w:rsidP="00144821"/>
    <w:p w:rsidR="00026FFC" w:rsidRDefault="00026FFC" w:rsidP="00144821"/>
    <w:p w:rsidR="00026FFC" w:rsidRPr="00144821" w:rsidRDefault="00026FFC" w:rsidP="00144821"/>
    <w:p w:rsidR="00026FFC" w:rsidRDefault="00144821" w:rsidP="00026FFC">
      <w:pPr>
        <w:ind w:left="5103"/>
      </w:pPr>
      <w:r w:rsidRPr="00410C0D">
        <w:t>Выполнил:</w:t>
      </w:r>
      <w:r w:rsidR="00410C0D">
        <w:t xml:space="preserve"> студент группы ПВ-41 </w:t>
      </w:r>
    </w:p>
    <w:p w:rsidR="00144821" w:rsidRPr="0086403A" w:rsidRDefault="0086403A" w:rsidP="00026FFC">
      <w:pPr>
        <w:ind w:left="6492"/>
      </w:pPr>
      <w:r>
        <w:t xml:space="preserve">Адаменко И. </w:t>
      </w:r>
      <w:r w:rsidR="00316128">
        <w:t>Н</w:t>
      </w:r>
      <w:bookmarkStart w:id="0" w:name="_GoBack"/>
      <w:bookmarkEnd w:id="0"/>
      <w:r>
        <w:t>.</w:t>
      </w:r>
    </w:p>
    <w:p w:rsidR="00026FFC" w:rsidRDefault="00026FFC" w:rsidP="00026FFC">
      <w:pPr>
        <w:ind w:left="5103"/>
      </w:pPr>
    </w:p>
    <w:p w:rsidR="00026FFC" w:rsidRDefault="00410C0D" w:rsidP="00026FFC">
      <w:pPr>
        <w:ind w:left="5103"/>
      </w:pPr>
      <w:r>
        <w:t>Проверил</w:t>
      </w:r>
      <w:r w:rsidR="00144821" w:rsidRPr="00410C0D">
        <w:t>:</w:t>
      </w:r>
      <w:r w:rsidR="00144821">
        <w:t xml:space="preserve"> </w:t>
      </w:r>
      <w:r w:rsidR="000B6B81">
        <w:t>старший преподаватель</w:t>
      </w:r>
    </w:p>
    <w:p w:rsidR="00144821" w:rsidRPr="00567CAD" w:rsidRDefault="008B2306" w:rsidP="00026FFC">
      <w:pPr>
        <w:ind w:left="6435"/>
      </w:pPr>
      <w:r>
        <w:t>Гончаров С. И.</w:t>
      </w:r>
    </w:p>
    <w:p w:rsidR="00144821" w:rsidRDefault="00144821" w:rsidP="00144821">
      <w:pPr>
        <w:jc w:val="center"/>
      </w:pPr>
    </w:p>
    <w:p w:rsidR="00144821" w:rsidRDefault="00144821" w:rsidP="00144821">
      <w:pPr>
        <w:jc w:val="center"/>
      </w:pPr>
    </w:p>
    <w:p w:rsidR="00026FFC" w:rsidRDefault="00026FFC" w:rsidP="00026FFC"/>
    <w:p w:rsidR="00026FFC" w:rsidRDefault="00026FFC" w:rsidP="00567CAD">
      <w:pPr>
        <w:jc w:val="center"/>
      </w:pPr>
    </w:p>
    <w:p w:rsidR="00026FFC" w:rsidRDefault="00026FFC" w:rsidP="00567CAD">
      <w:pPr>
        <w:jc w:val="center"/>
      </w:pPr>
    </w:p>
    <w:p w:rsidR="00026FFC" w:rsidRDefault="00026FFC" w:rsidP="00567CAD">
      <w:pPr>
        <w:jc w:val="center"/>
      </w:pPr>
    </w:p>
    <w:p w:rsidR="00026FFC" w:rsidRDefault="00026FFC" w:rsidP="00567CAD">
      <w:pPr>
        <w:jc w:val="center"/>
      </w:pPr>
    </w:p>
    <w:p w:rsidR="00026FFC" w:rsidRDefault="00026FFC" w:rsidP="00567CAD">
      <w:pPr>
        <w:jc w:val="center"/>
      </w:pPr>
    </w:p>
    <w:p w:rsidR="00026FFC" w:rsidRDefault="00026FFC" w:rsidP="00567CAD">
      <w:pPr>
        <w:jc w:val="center"/>
      </w:pPr>
    </w:p>
    <w:p w:rsidR="00870A57" w:rsidRDefault="00870A57" w:rsidP="00567CAD">
      <w:pPr>
        <w:jc w:val="center"/>
      </w:pPr>
    </w:p>
    <w:p w:rsidR="00870A57" w:rsidRDefault="00870A57" w:rsidP="00567CAD">
      <w:pPr>
        <w:jc w:val="center"/>
      </w:pPr>
    </w:p>
    <w:p w:rsidR="00870A57" w:rsidRDefault="00870A57" w:rsidP="00567CAD">
      <w:pPr>
        <w:jc w:val="center"/>
      </w:pPr>
    </w:p>
    <w:p w:rsidR="00870A57" w:rsidRDefault="00870A57" w:rsidP="00567CAD">
      <w:pPr>
        <w:jc w:val="center"/>
      </w:pPr>
    </w:p>
    <w:p w:rsidR="00026FFC" w:rsidRDefault="00026FFC" w:rsidP="00567CAD">
      <w:pPr>
        <w:jc w:val="center"/>
      </w:pPr>
    </w:p>
    <w:p w:rsidR="00026FFC" w:rsidRDefault="00026FFC" w:rsidP="00567CAD">
      <w:pPr>
        <w:jc w:val="center"/>
      </w:pPr>
    </w:p>
    <w:p w:rsidR="00140B84" w:rsidRPr="00140B84" w:rsidRDefault="00144821" w:rsidP="00C86262">
      <w:pPr>
        <w:jc w:val="center"/>
      </w:pPr>
      <w:r>
        <w:t>Белгород</w:t>
      </w:r>
      <w:r w:rsidR="00410C0D" w:rsidRPr="00026FFC">
        <w:t xml:space="preserve"> </w:t>
      </w:r>
      <w:r w:rsidR="008B2306" w:rsidRPr="00026FFC">
        <w:t>2016</w:t>
      </w:r>
    </w:p>
    <w:sectPr w:rsidR="00140B84" w:rsidRPr="00140B84" w:rsidSect="00870A57">
      <w:footerReference w:type="default" r:id="rId8"/>
      <w:pgSz w:w="11906" w:h="16838"/>
      <w:pgMar w:top="567" w:right="567" w:bottom="1134" w:left="1134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7B0F" w:rsidRDefault="008D7B0F" w:rsidP="00C25576">
      <w:r>
        <w:separator/>
      </w:r>
    </w:p>
  </w:endnote>
  <w:endnote w:type="continuationSeparator" w:id="0">
    <w:p w:rsidR="008D7B0F" w:rsidRDefault="008D7B0F" w:rsidP="00C2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T Sans">
    <w:panose1 w:val="020B0503020203020204"/>
    <w:charset w:val="CC"/>
    <w:family w:val="swiss"/>
    <w:pitch w:val="variable"/>
    <w:sig w:usb0="A00002EF" w:usb1="5000204B" w:usb2="00000020" w:usb3="00000000" w:csb0="00000097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69178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43C0A" w:rsidRDefault="00743C0A">
        <w:pPr>
          <w:pStyle w:val="af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0A5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43C0A" w:rsidRDefault="00743C0A">
    <w:pPr>
      <w:pStyle w:val="af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7B0F" w:rsidRDefault="008D7B0F" w:rsidP="00C25576">
      <w:r>
        <w:separator/>
      </w:r>
    </w:p>
  </w:footnote>
  <w:footnote w:type="continuationSeparator" w:id="0">
    <w:p w:rsidR="008D7B0F" w:rsidRDefault="008D7B0F" w:rsidP="00C255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016FE7"/>
    <w:multiLevelType w:val="hybridMultilevel"/>
    <w:tmpl w:val="8D882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36BD9"/>
    <w:multiLevelType w:val="hybridMultilevel"/>
    <w:tmpl w:val="9DE6F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51442"/>
    <w:multiLevelType w:val="hybridMultilevel"/>
    <w:tmpl w:val="091CD482"/>
    <w:lvl w:ilvl="0" w:tplc="FD9AC8DE">
      <w:start w:val="1"/>
      <w:numFmt w:val="decimal"/>
      <w:lvlText w:val="%1."/>
      <w:lvlJc w:val="left"/>
      <w:pPr>
        <w:ind w:left="7800" w:hanging="720"/>
      </w:pPr>
      <w:rPr>
        <w:rFonts w:ascii="PT Serif" w:eastAsiaTheme="minorHAnsi" w:hAnsi="PT Serif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8160" w:hanging="360"/>
      </w:pPr>
    </w:lvl>
    <w:lvl w:ilvl="2" w:tplc="0419001B" w:tentative="1">
      <w:start w:val="1"/>
      <w:numFmt w:val="lowerRoman"/>
      <w:lvlText w:val="%3."/>
      <w:lvlJc w:val="right"/>
      <w:pPr>
        <w:ind w:left="8880" w:hanging="180"/>
      </w:pPr>
    </w:lvl>
    <w:lvl w:ilvl="3" w:tplc="0419000F" w:tentative="1">
      <w:start w:val="1"/>
      <w:numFmt w:val="decimal"/>
      <w:lvlText w:val="%4."/>
      <w:lvlJc w:val="left"/>
      <w:pPr>
        <w:ind w:left="9600" w:hanging="360"/>
      </w:pPr>
    </w:lvl>
    <w:lvl w:ilvl="4" w:tplc="04190019" w:tentative="1">
      <w:start w:val="1"/>
      <w:numFmt w:val="lowerLetter"/>
      <w:lvlText w:val="%5."/>
      <w:lvlJc w:val="left"/>
      <w:pPr>
        <w:ind w:left="10320" w:hanging="360"/>
      </w:pPr>
    </w:lvl>
    <w:lvl w:ilvl="5" w:tplc="0419001B" w:tentative="1">
      <w:start w:val="1"/>
      <w:numFmt w:val="lowerRoman"/>
      <w:lvlText w:val="%6."/>
      <w:lvlJc w:val="right"/>
      <w:pPr>
        <w:ind w:left="11040" w:hanging="180"/>
      </w:pPr>
    </w:lvl>
    <w:lvl w:ilvl="6" w:tplc="0419000F" w:tentative="1">
      <w:start w:val="1"/>
      <w:numFmt w:val="decimal"/>
      <w:lvlText w:val="%7."/>
      <w:lvlJc w:val="left"/>
      <w:pPr>
        <w:ind w:left="11760" w:hanging="360"/>
      </w:pPr>
    </w:lvl>
    <w:lvl w:ilvl="7" w:tplc="04190019" w:tentative="1">
      <w:start w:val="1"/>
      <w:numFmt w:val="lowerLetter"/>
      <w:lvlText w:val="%8."/>
      <w:lvlJc w:val="left"/>
      <w:pPr>
        <w:ind w:left="12480" w:hanging="360"/>
      </w:pPr>
    </w:lvl>
    <w:lvl w:ilvl="8" w:tplc="0419001B" w:tentative="1">
      <w:start w:val="1"/>
      <w:numFmt w:val="lowerRoman"/>
      <w:lvlText w:val="%9."/>
      <w:lvlJc w:val="right"/>
      <w:pPr>
        <w:ind w:left="13200" w:hanging="18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D4C"/>
    <w:rsid w:val="00026BEE"/>
    <w:rsid w:val="00026FFC"/>
    <w:rsid w:val="00066A7E"/>
    <w:rsid w:val="00067802"/>
    <w:rsid w:val="000A40E0"/>
    <w:rsid w:val="000B2CE2"/>
    <w:rsid w:val="000B6B81"/>
    <w:rsid w:val="000E3A28"/>
    <w:rsid w:val="000E7FF1"/>
    <w:rsid w:val="000F2947"/>
    <w:rsid w:val="00125A22"/>
    <w:rsid w:val="00125D9D"/>
    <w:rsid w:val="00136C18"/>
    <w:rsid w:val="00140B84"/>
    <w:rsid w:val="00143E7A"/>
    <w:rsid w:val="00144821"/>
    <w:rsid w:val="00167C00"/>
    <w:rsid w:val="001C0955"/>
    <w:rsid w:val="001C3281"/>
    <w:rsid w:val="001D2B3B"/>
    <w:rsid w:val="001E7986"/>
    <w:rsid w:val="001F42B7"/>
    <w:rsid w:val="00206453"/>
    <w:rsid w:val="00206A97"/>
    <w:rsid w:val="002276F2"/>
    <w:rsid w:val="00230DF5"/>
    <w:rsid w:val="002347B1"/>
    <w:rsid w:val="002461F3"/>
    <w:rsid w:val="0025022D"/>
    <w:rsid w:val="002507B1"/>
    <w:rsid w:val="00270204"/>
    <w:rsid w:val="00283003"/>
    <w:rsid w:val="002D3A1E"/>
    <w:rsid w:val="00310BE3"/>
    <w:rsid w:val="00311D62"/>
    <w:rsid w:val="00316128"/>
    <w:rsid w:val="00331961"/>
    <w:rsid w:val="003479BF"/>
    <w:rsid w:val="0035299F"/>
    <w:rsid w:val="003753AD"/>
    <w:rsid w:val="003823BA"/>
    <w:rsid w:val="003C0D4C"/>
    <w:rsid w:val="003C6EF2"/>
    <w:rsid w:val="003C7DDD"/>
    <w:rsid w:val="003E7CBF"/>
    <w:rsid w:val="003F2AD7"/>
    <w:rsid w:val="00410C0D"/>
    <w:rsid w:val="004338F7"/>
    <w:rsid w:val="004604F0"/>
    <w:rsid w:val="00475217"/>
    <w:rsid w:val="0048770F"/>
    <w:rsid w:val="004C2488"/>
    <w:rsid w:val="004C6D2F"/>
    <w:rsid w:val="004E772F"/>
    <w:rsid w:val="004F600F"/>
    <w:rsid w:val="00506D87"/>
    <w:rsid w:val="00547D46"/>
    <w:rsid w:val="0055583F"/>
    <w:rsid w:val="00556A25"/>
    <w:rsid w:val="005619DA"/>
    <w:rsid w:val="00562647"/>
    <w:rsid w:val="00567CAD"/>
    <w:rsid w:val="005909E4"/>
    <w:rsid w:val="005C07B0"/>
    <w:rsid w:val="005C59C4"/>
    <w:rsid w:val="005C6EAB"/>
    <w:rsid w:val="005D62A9"/>
    <w:rsid w:val="005E4561"/>
    <w:rsid w:val="0061391B"/>
    <w:rsid w:val="00613AD7"/>
    <w:rsid w:val="00620A06"/>
    <w:rsid w:val="0062303E"/>
    <w:rsid w:val="00627617"/>
    <w:rsid w:val="00656605"/>
    <w:rsid w:val="006638E5"/>
    <w:rsid w:val="006718F6"/>
    <w:rsid w:val="006817E9"/>
    <w:rsid w:val="00682858"/>
    <w:rsid w:val="006B366E"/>
    <w:rsid w:val="006D4255"/>
    <w:rsid w:val="006E0A98"/>
    <w:rsid w:val="00706116"/>
    <w:rsid w:val="00717D6B"/>
    <w:rsid w:val="007350A1"/>
    <w:rsid w:val="00743C0A"/>
    <w:rsid w:val="007510E3"/>
    <w:rsid w:val="00754E7E"/>
    <w:rsid w:val="00764B3A"/>
    <w:rsid w:val="00764D35"/>
    <w:rsid w:val="00771D22"/>
    <w:rsid w:val="00773E63"/>
    <w:rsid w:val="007B6D74"/>
    <w:rsid w:val="007C58BC"/>
    <w:rsid w:val="007D3E14"/>
    <w:rsid w:val="007E6897"/>
    <w:rsid w:val="007F5F41"/>
    <w:rsid w:val="0086403A"/>
    <w:rsid w:val="00870A57"/>
    <w:rsid w:val="008960D8"/>
    <w:rsid w:val="008B068C"/>
    <w:rsid w:val="008B2306"/>
    <w:rsid w:val="008B271F"/>
    <w:rsid w:val="008D7B0F"/>
    <w:rsid w:val="008F031E"/>
    <w:rsid w:val="008F2CC6"/>
    <w:rsid w:val="008F364A"/>
    <w:rsid w:val="0090331C"/>
    <w:rsid w:val="00903940"/>
    <w:rsid w:val="00911027"/>
    <w:rsid w:val="00912E9D"/>
    <w:rsid w:val="00940D3C"/>
    <w:rsid w:val="00941011"/>
    <w:rsid w:val="00957885"/>
    <w:rsid w:val="009661B0"/>
    <w:rsid w:val="00990618"/>
    <w:rsid w:val="009B5A71"/>
    <w:rsid w:val="009B764D"/>
    <w:rsid w:val="009C181A"/>
    <w:rsid w:val="009E3B6E"/>
    <w:rsid w:val="009F5D7F"/>
    <w:rsid w:val="00A0354E"/>
    <w:rsid w:val="00A06732"/>
    <w:rsid w:val="00A1458C"/>
    <w:rsid w:val="00A17AD6"/>
    <w:rsid w:val="00A3304E"/>
    <w:rsid w:val="00A64823"/>
    <w:rsid w:val="00A662C2"/>
    <w:rsid w:val="00A84CD1"/>
    <w:rsid w:val="00A8740C"/>
    <w:rsid w:val="00A9622B"/>
    <w:rsid w:val="00AA7A09"/>
    <w:rsid w:val="00AB0923"/>
    <w:rsid w:val="00AD2067"/>
    <w:rsid w:val="00B14DB3"/>
    <w:rsid w:val="00B32BF1"/>
    <w:rsid w:val="00B43686"/>
    <w:rsid w:val="00B61348"/>
    <w:rsid w:val="00B70DBC"/>
    <w:rsid w:val="00B83DDC"/>
    <w:rsid w:val="00B916BB"/>
    <w:rsid w:val="00BA4CBA"/>
    <w:rsid w:val="00BB7064"/>
    <w:rsid w:val="00BB7B00"/>
    <w:rsid w:val="00BC21D3"/>
    <w:rsid w:val="00BC258F"/>
    <w:rsid w:val="00BC4746"/>
    <w:rsid w:val="00BD2DCA"/>
    <w:rsid w:val="00C0426F"/>
    <w:rsid w:val="00C25576"/>
    <w:rsid w:val="00C334CB"/>
    <w:rsid w:val="00C56B40"/>
    <w:rsid w:val="00C86262"/>
    <w:rsid w:val="00C955CB"/>
    <w:rsid w:val="00CB12A9"/>
    <w:rsid w:val="00CE458D"/>
    <w:rsid w:val="00CE4E20"/>
    <w:rsid w:val="00CF3D5A"/>
    <w:rsid w:val="00CF7BD0"/>
    <w:rsid w:val="00D109ED"/>
    <w:rsid w:val="00D21F3E"/>
    <w:rsid w:val="00D32052"/>
    <w:rsid w:val="00D34756"/>
    <w:rsid w:val="00D46E3C"/>
    <w:rsid w:val="00D47D0E"/>
    <w:rsid w:val="00D66EDF"/>
    <w:rsid w:val="00D70345"/>
    <w:rsid w:val="00D715C3"/>
    <w:rsid w:val="00DB0E67"/>
    <w:rsid w:val="00DC49D4"/>
    <w:rsid w:val="00DD3B4C"/>
    <w:rsid w:val="00DD7CE6"/>
    <w:rsid w:val="00DE7737"/>
    <w:rsid w:val="00DF4980"/>
    <w:rsid w:val="00E36652"/>
    <w:rsid w:val="00E50A7E"/>
    <w:rsid w:val="00E610AA"/>
    <w:rsid w:val="00E61692"/>
    <w:rsid w:val="00E77594"/>
    <w:rsid w:val="00EB66A5"/>
    <w:rsid w:val="00ED3208"/>
    <w:rsid w:val="00ED78AF"/>
    <w:rsid w:val="00EE1EE9"/>
    <w:rsid w:val="00EE6F51"/>
    <w:rsid w:val="00F30E27"/>
    <w:rsid w:val="00F67576"/>
    <w:rsid w:val="00F87EED"/>
    <w:rsid w:val="00FA73A2"/>
    <w:rsid w:val="00FD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43754ED-46CB-4BAA-B85A-3E8C1520C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6FFC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10C0D"/>
    <w:pPr>
      <w:keepNext/>
      <w:keepLines/>
      <w:spacing w:before="240" w:after="200"/>
      <w:jc w:val="center"/>
      <w:outlineLvl w:val="0"/>
    </w:pPr>
    <w:rPr>
      <w:rFonts w:eastAsiaTheme="majorEastAsia" w:cstheme="majorBidi"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0C0D"/>
    <w:pPr>
      <w:keepNext/>
      <w:keepLines/>
      <w:spacing w:before="240" w:after="120"/>
      <w:jc w:val="center"/>
      <w:outlineLvl w:val="1"/>
    </w:pPr>
    <w:rPr>
      <w:rFonts w:eastAsiaTheme="majorEastAsia" w:cstheme="majorBidi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10C0D"/>
    <w:pPr>
      <w:keepNext/>
      <w:keepLines/>
      <w:spacing w:before="240" w:after="80"/>
      <w:jc w:val="center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10C0D"/>
    <w:pPr>
      <w:keepNext/>
      <w:keepLines/>
      <w:spacing w:before="240"/>
      <w:jc w:val="center"/>
      <w:outlineLvl w:val="3"/>
    </w:pPr>
    <w:rPr>
      <w:rFonts w:eastAsiaTheme="majorEastAsia" w:cstheme="majorBidi"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10C0D"/>
    <w:rPr>
      <w:rFonts w:ascii="Times New Roman" w:eastAsiaTheme="majorEastAsia" w:hAnsi="Times New Roman" w:cstheme="majorBidi"/>
      <w:sz w:val="36"/>
      <w:szCs w:val="26"/>
    </w:rPr>
  </w:style>
  <w:style w:type="character" w:customStyle="1" w:styleId="10">
    <w:name w:val="Заголовок 1 Знак"/>
    <w:basedOn w:val="a0"/>
    <w:link w:val="1"/>
    <w:uiPriority w:val="9"/>
    <w:rsid w:val="00410C0D"/>
    <w:rPr>
      <w:rFonts w:ascii="Times New Roman" w:eastAsiaTheme="majorEastAsia" w:hAnsi="Times New Roman" w:cstheme="majorBidi"/>
      <w:sz w:val="48"/>
      <w:szCs w:val="32"/>
    </w:rPr>
  </w:style>
  <w:style w:type="paragraph" w:styleId="a3">
    <w:name w:val="Title"/>
    <w:basedOn w:val="a"/>
    <w:next w:val="a"/>
    <w:link w:val="a4"/>
    <w:uiPriority w:val="10"/>
    <w:qFormat/>
    <w:rsid w:val="008F2CC6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Название Знак"/>
    <w:basedOn w:val="a0"/>
    <w:link w:val="a3"/>
    <w:uiPriority w:val="10"/>
    <w:rsid w:val="008F2CC6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181A"/>
    <w:pPr>
      <w:numPr>
        <w:ilvl w:val="1"/>
      </w:numPr>
      <w:jc w:val="center"/>
    </w:pPr>
    <w:rPr>
      <w:rFonts w:eastAsiaTheme="minorEastAsia"/>
    </w:rPr>
  </w:style>
  <w:style w:type="character" w:customStyle="1" w:styleId="a6">
    <w:name w:val="Подзаголовок Знак"/>
    <w:basedOn w:val="a0"/>
    <w:link w:val="a5"/>
    <w:uiPriority w:val="11"/>
    <w:rsid w:val="009C181A"/>
    <w:rPr>
      <w:rFonts w:ascii="Times New Roman" w:eastAsiaTheme="minorEastAsia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410C0D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410C0D"/>
    <w:rPr>
      <w:rFonts w:ascii="Times New Roman" w:eastAsiaTheme="majorEastAsia" w:hAnsi="Times New Roman" w:cstheme="majorBidi"/>
      <w:iCs/>
      <w:sz w:val="28"/>
    </w:rPr>
  </w:style>
  <w:style w:type="character" w:styleId="a7">
    <w:name w:val="Subtle Emphasis"/>
    <w:basedOn w:val="a0"/>
    <w:uiPriority w:val="19"/>
    <w:qFormat/>
    <w:rsid w:val="00556A25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qFormat/>
    <w:rsid w:val="00556A25"/>
    <w:rPr>
      <w:i/>
      <w:iCs/>
    </w:rPr>
  </w:style>
  <w:style w:type="character" w:styleId="a9">
    <w:name w:val="Intense Emphasis"/>
    <w:basedOn w:val="a0"/>
    <w:uiPriority w:val="21"/>
    <w:qFormat/>
    <w:rsid w:val="00556A25"/>
    <w:rPr>
      <w:i/>
      <w:iCs/>
      <w:color w:val="auto"/>
    </w:rPr>
  </w:style>
  <w:style w:type="character" w:styleId="aa">
    <w:name w:val="Strong"/>
    <w:basedOn w:val="a0"/>
    <w:uiPriority w:val="22"/>
    <w:qFormat/>
    <w:rsid w:val="00556A25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556A2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56A25"/>
    <w:rPr>
      <w:rFonts w:ascii="PT Sans" w:hAnsi="PT Sans"/>
      <w:i/>
      <w:iCs/>
      <w:color w:val="404040" w:themeColor="text1" w:themeTint="BF"/>
      <w:sz w:val="24"/>
    </w:rPr>
  </w:style>
  <w:style w:type="paragraph" w:styleId="ab">
    <w:name w:val="Intense Quote"/>
    <w:basedOn w:val="a"/>
    <w:next w:val="a"/>
    <w:link w:val="ac"/>
    <w:uiPriority w:val="30"/>
    <w:qFormat/>
    <w:rsid w:val="00556A2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Cs/>
    </w:rPr>
  </w:style>
  <w:style w:type="character" w:customStyle="1" w:styleId="ac">
    <w:name w:val="Выделенная цитата Знак"/>
    <w:basedOn w:val="a0"/>
    <w:link w:val="ab"/>
    <w:uiPriority w:val="30"/>
    <w:rsid w:val="00556A25"/>
    <w:rPr>
      <w:rFonts w:ascii="PT Sans" w:hAnsi="PT Sans"/>
      <w:iCs/>
      <w:sz w:val="24"/>
    </w:rPr>
  </w:style>
  <w:style w:type="character" w:styleId="ad">
    <w:name w:val="Intense Reference"/>
    <w:basedOn w:val="a0"/>
    <w:uiPriority w:val="32"/>
    <w:qFormat/>
    <w:rsid w:val="00556A25"/>
    <w:rPr>
      <w:b/>
      <w:bCs/>
      <w:smallCaps/>
      <w:color w:val="auto"/>
      <w:spacing w:val="5"/>
    </w:rPr>
  </w:style>
  <w:style w:type="paragraph" w:styleId="ae">
    <w:name w:val="List Paragraph"/>
    <w:basedOn w:val="a"/>
    <w:uiPriority w:val="34"/>
    <w:qFormat/>
    <w:rsid w:val="00B14DB3"/>
    <w:pPr>
      <w:ind w:left="720"/>
      <w:contextualSpacing/>
    </w:pPr>
  </w:style>
  <w:style w:type="table" w:styleId="af">
    <w:name w:val="Table Grid"/>
    <w:basedOn w:val="a1"/>
    <w:rsid w:val="00B14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 Spacing"/>
    <w:uiPriority w:val="1"/>
    <w:qFormat/>
    <w:rsid w:val="002276F2"/>
    <w:pPr>
      <w:spacing w:after="0" w:line="240" w:lineRule="auto"/>
    </w:pPr>
    <w:rPr>
      <w:rFonts w:ascii="PT Sans" w:hAnsi="PT Sans"/>
      <w:sz w:val="24"/>
    </w:rPr>
  </w:style>
  <w:style w:type="character" w:styleId="af1">
    <w:name w:val="Placeholder Text"/>
    <w:basedOn w:val="a0"/>
    <w:uiPriority w:val="99"/>
    <w:semiHidden/>
    <w:rsid w:val="005C59C4"/>
    <w:rPr>
      <w:color w:val="808080"/>
    </w:rPr>
  </w:style>
  <w:style w:type="character" w:styleId="af2">
    <w:name w:val="annotation reference"/>
    <w:basedOn w:val="a0"/>
    <w:uiPriority w:val="99"/>
    <w:semiHidden/>
    <w:unhideWhenUsed/>
    <w:rsid w:val="007D3E14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7D3E14"/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7D3E14"/>
    <w:rPr>
      <w:rFonts w:ascii="PT Sans" w:hAnsi="PT Sans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7D3E14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7D3E14"/>
    <w:rPr>
      <w:rFonts w:ascii="PT Sans" w:hAnsi="PT Sans"/>
      <w:b/>
      <w:bCs/>
      <w:sz w:val="20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7D3E14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7D3E14"/>
    <w:rPr>
      <w:rFonts w:ascii="Segoe UI" w:hAnsi="Segoe UI" w:cs="Segoe UI"/>
      <w:sz w:val="18"/>
      <w:szCs w:val="18"/>
    </w:rPr>
  </w:style>
  <w:style w:type="paragraph" w:styleId="af9">
    <w:name w:val="TOC Heading"/>
    <w:basedOn w:val="1"/>
    <w:next w:val="a"/>
    <w:uiPriority w:val="39"/>
    <w:unhideWhenUsed/>
    <w:qFormat/>
    <w:rsid w:val="00C25576"/>
    <w:pPr>
      <w:spacing w:after="0" w:line="259" w:lineRule="auto"/>
      <w:outlineLvl w:val="9"/>
    </w:pPr>
    <w:rPr>
      <w:rFonts w:asciiTheme="majorHAnsi" w:hAnsiTheme="majorHAnsi"/>
      <w:color w:val="2E74B5" w:themeColor="accent1" w:themeShade="BF"/>
      <w:sz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C25576"/>
    <w:pPr>
      <w:spacing w:after="100"/>
    </w:pPr>
  </w:style>
  <w:style w:type="character" w:styleId="afa">
    <w:name w:val="Hyperlink"/>
    <w:basedOn w:val="a0"/>
    <w:uiPriority w:val="99"/>
    <w:unhideWhenUsed/>
    <w:rsid w:val="00C25576"/>
    <w:rPr>
      <w:color w:val="0563C1" w:themeColor="hyperlink"/>
      <w:u w:val="single"/>
    </w:rPr>
  </w:style>
  <w:style w:type="paragraph" w:styleId="afb">
    <w:name w:val="header"/>
    <w:basedOn w:val="a"/>
    <w:link w:val="afc"/>
    <w:uiPriority w:val="99"/>
    <w:unhideWhenUsed/>
    <w:rsid w:val="00C25576"/>
    <w:pPr>
      <w:tabs>
        <w:tab w:val="center" w:pos="4677"/>
        <w:tab w:val="right" w:pos="9355"/>
      </w:tabs>
    </w:pPr>
  </w:style>
  <w:style w:type="character" w:customStyle="1" w:styleId="afc">
    <w:name w:val="Верхний колонтитул Знак"/>
    <w:basedOn w:val="a0"/>
    <w:link w:val="afb"/>
    <w:uiPriority w:val="99"/>
    <w:rsid w:val="00C25576"/>
    <w:rPr>
      <w:rFonts w:ascii="PT Serif" w:hAnsi="PT Serif"/>
      <w:sz w:val="28"/>
    </w:rPr>
  </w:style>
  <w:style w:type="paragraph" w:styleId="afd">
    <w:name w:val="footer"/>
    <w:basedOn w:val="a"/>
    <w:link w:val="afe"/>
    <w:uiPriority w:val="99"/>
    <w:unhideWhenUsed/>
    <w:rsid w:val="00C25576"/>
    <w:pPr>
      <w:tabs>
        <w:tab w:val="center" w:pos="4677"/>
        <w:tab w:val="right" w:pos="9355"/>
      </w:tabs>
    </w:pPr>
  </w:style>
  <w:style w:type="character" w:customStyle="1" w:styleId="afe">
    <w:name w:val="Нижний колонтитул Знак"/>
    <w:basedOn w:val="a0"/>
    <w:link w:val="afd"/>
    <w:uiPriority w:val="99"/>
    <w:rsid w:val="00C25576"/>
    <w:rPr>
      <w:rFonts w:ascii="PT Serif" w:hAnsi="PT Serif"/>
      <w:sz w:val="28"/>
    </w:rPr>
  </w:style>
  <w:style w:type="paragraph" w:styleId="23">
    <w:name w:val="toc 2"/>
    <w:basedOn w:val="a"/>
    <w:next w:val="a"/>
    <w:autoRedefine/>
    <w:uiPriority w:val="39"/>
    <w:unhideWhenUsed/>
    <w:rsid w:val="00311D62"/>
    <w:pPr>
      <w:tabs>
        <w:tab w:val="right" w:leader="dot" w:pos="9345"/>
      </w:tabs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311D62"/>
    <w:pPr>
      <w:tabs>
        <w:tab w:val="right" w:leader="dot" w:pos="9345"/>
      </w:tabs>
      <w:spacing w:after="100" w:line="276" w:lineRule="auto"/>
      <w:ind w:left="560"/>
    </w:pPr>
  </w:style>
  <w:style w:type="numbering" w:customStyle="1" w:styleId="NoList1">
    <w:name w:val="No List1"/>
    <w:next w:val="a2"/>
    <w:uiPriority w:val="99"/>
    <w:semiHidden/>
    <w:unhideWhenUsed/>
    <w:rsid w:val="00BC21D3"/>
  </w:style>
  <w:style w:type="paragraph" w:styleId="HTML">
    <w:name w:val="HTML Preformatted"/>
    <w:basedOn w:val="a"/>
    <w:link w:val="HTML0"/>
    <w:uiPriority w:val="99"/>
    <w:semiHidden/>
    <w:unhideWhenUsed/>
    <w:rsid w:val="00BC21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21D3"/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NoList2">
    <w:name w:val="No List2"/>
    <w:next w:val="a2"/>
    <w:uiPriority w:val="99"/>
    <w:semiHidden/>
    <w:unhideWhenUsed/>
    <w:rsid w:val="005626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ssln\Dropbox\pv\lab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54404-75F4-4A74-B709-EC4B43226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lab_template.dotx</Template>
  <TotalTime>2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N</dc:creator>
  <cp:keywords/>
  <dc:description/>
  <cp:lastModifiedBy>Игорь Адаменко</cp:lastModifiedBy>
  <cp:revision>3</cp:revision>
  <cp:lastPrinted>2015-12-16T13:12:00Z</cp:lastPrinted>
  <dcterms:created xsi:type="dcterms:W3CDTF">2016-04-12T16:56:00Z</dcterms:created>
  <dcterms:modified xsi:type="dcterms:W3CDTF">2016-04-12T18:11:00Z</dcterms:modified>
</cp:coreProperties>
</file>